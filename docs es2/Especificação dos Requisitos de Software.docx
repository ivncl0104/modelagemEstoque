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4A65" w14:textId="616726EC" w:rsidR="000E3314" w:rsidRDefault="0007447B">
      <w:pPr>
        <w:pStyle w:val="Ttulo"/>
        <w:jc w:val="right"/>
      </w:pPr>
      <w:fldSimple w:instr=" SUBJECT  \* MERGEFORMAT ">
        <w:r w:rsidR="005121D9">
          <w:t>&lt;Amanita&gt;</w:t>
        </w:r>
      </w:fldSimple>
    </w:p>
    <w:p w14:paraId="0C01D5EB" w14:textId="77777777" w:rsidR="000E3314" w:rsidRDefault="0007447B">
      <w:pPr>
        <w:pStyle w:val="Ttulo"/>
        <w:jc w:val="right"/>
      </w:pPr>
      <w:fldSimple w:instr=" TITLE  \* MERGEFORMAT ">
        <w:r w:rsidR="005121D9">
          <w:t>Especificação dos Requisitos de Software</w:t>
        </w:r>
      </w:fldSimple>
    </w:p>
    <w:p w14:paraId="3D7847F3" w14:textId="77777777" w:rsidR="000E3314" w:rsidRDefault="0007447B">
      <w:pPr>
        <w:pStyle w:val="Ttulo"/>
        <w:jc w:val="right"/>
        <w:rPr>
          <w:lang w:val="fr-FR"/>
        </w:rPr>
      </w:pPr>
      <w:r>
        <w:rPr>
          <w:lang w:val="pt-BR"/>
        </w:rPr>
        <w:t>Para &lt;Subsistema ou Recurso&gt;</w:t>
      </w:r>
    </w:p>
    <w:p w14:paraId="4A6D1C3A" w14:textId="77777777" w:rsidR="000E3314" w:rsidRDefault="000E3314">
      <w:pPr>
        <w:rPr>
          <w:lang w:val="fr-FR"/>
        </w:rPr>
      </w:pPr>
    </w:p>
    <w:p w14:paraId="56E0CCF0" w14:textId="77777777" w:rsidR="000E3314" w:rsidRDefault="000E3314">
      <w:pPr>
        <w:rPr>
          <w:lang w:val="fr-FR"/>
        </w:rPr>
      </w:pPr>
    </w:p>
    <w:p w14:paraId="1D02CAAC" w14:textId="77777777" w:rsidR="000E3314" w:rsidRDefault="000E3314">
      <w:pPr>
        <w:pStyle w:val="Ttulo"/>
        <w:rPr>
          <w:sz w:val="28"/>
          <w:szCs w:val="28"/>
        </w:rPr>
      </w:pPr>
    </w:p>
    <w:p w14:paraId="4C51ACFC" w14:textId="77777777" w:rsidR="000E3314" w:rsidRDefault="000E3314" w:rsidP="00160032">
      <w:pPr>
        <w:pStyle w:val="Corpodetexto"/>
        <w:ind w:left="0"/>
        <w:rPr>
          <w:lang w:val="fr-FR"/>
        </w:rPr>
        <w:sectPr w:rsidR="000E3314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F155D8B" w14:textId="07B20EDB" w:rsidR="000E3314" w:rsidRDefault="0007447B" w:rsidP="00160032">
      <w:pPr>
        <w:pStyle w:val="Ttulo"/>
      </w:pPr>
      <w:r>
        <w:rPr>
          <w:lang w:val="pt-BR"/>
        </w:rPr>
        <w:lastRenderedPageBreak/>
        <w:t>Índice Analítico</w:t>
      </w:r>
    </w:p>
    <w:p w14:paraId="01B2722B" w14:textId="27105D79" w:rsidR="000E3314" w:rsidRDefault="0007447B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lang w:val="pt-BR"/>
        </w:rPr>
        <w:t>1.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Introdução</w:t>
      </w:r>
      <w:r>
        <w:rPr>
          <w:noProof/>
        </w:rPr>
        <w:tab/>
      </w:r>
      <w:r w:rsidR="00B72DAE">
        <w:rPr>
          <w:noProof/>
        </w:rPr>
        <w:t>3</w:t>
      </w:r>
    </w:p>
    <w:p w14:paraId="2C924B41" w14:textId="3253163B" w:rsidR="000E3314" w:rsidRDefault="0007447B" w:rsidP="0016003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1.1</w:t>
      </w:r>
      <w:r>
        <w:rPr>
          <w:noProof/>
          <w:snapToGrid/>
          <w:sz w:val="24"/>
          <w:szCs w:val="24"/>
        </w:rPr>
        <w:tab/>
      </w:r>
      <w:r w:rsidR="00160032">
        <w:rPr>
          <w:noProof/>
          <w:lang w:val="pt-BR"/>
        </w:rPr>
        <w:t>Visão Geral</w:t>
      </w:r>
      <w:r>
        <w:rPr>
          <w:noProof/>
        </w:rPr>
        <w:tab/>
      </w:r>
      <w:r w:rsidR="00B72DAE">
        <w:rPr>
          <w:noProof/>
        </w:rPr>
        <w:t>3</w:t>
      </w:r>
    </w:p>
    <w:p w14:paraId="035DC705" w14:textId="6CFE3604" w:rsidR="000E3314" w:rsidRDefault="0007447B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2.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Descrição Geral</w:t>
      </w:r>
      <w:r>
        <w:rPr>
          <w:noProof/>
        </w:rPr>
        <w:tab/>
      </w:r>
      <w:r w:rsidR="00B72DAE">
        <w:rPr>
          <w:noProof/>
        </w:rPr>
        <w:t>3</w:t>
      </w:r>
    </w:p>
    <w:p w14:paraId="3FA8CC74" w14:textId="7C9118D0" w:rsidR="000E3314" w:rsidRDefault="0007447B">
      <w:pPr>
        <w:pStyle w:val="Sumrio1"/>
        <w:tabs>
          <w:tab w:val="left" w:pos="432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Requisitos Específicos</w:t>
      </w:r>
      <w:r>
        <w:rPr>
          <w:noProof/>
        </w:rPr>
        <w:tab/>
      </w:r>
      <w:r w:rsidR="00B72DAE">
        <w:rPr>
          <w:noProof/>
        </w:rPr>
        <w:t>3</w:t>
      </w:r>
    </w:p>
    <w:p w14:paraId="40C08219" w14:textId="5CF6AB0D" w:rsidR="000E3314" w:rsidRDefault="0007447B" w:rsidP="0016003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3.1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Funcionalidade</w:t>
      </w:r>
      <w:r>
        <w:rPr>
          <w:noProof/>
        </w:rPr>
        <w:tab/>
      </w:r>
      <w:r w:rsidR="00B72DAE">
        <w:rPr>
          <w:noProof/>
        </w:rPr>
        <w:t>3</w:t>
      </w:r>
    </w:p>
    <w:p w14:paraId="7D336AC2" w14:textId="5502B374" w:rsidR="000E3314" w:rsidRDefault="0007447B" w:rsidP="00160032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3.2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Usabilidad</w:t>
      </w:r>
      <w:r w:rsidR="00160032">
        <w:rPr>
          <w:noProof/>
          <w:lang w:val="pt-BR"/>
        </w:rPr>
        <w:t>e</w:t>
      </w:r>
      <w:r>
        <w:rPr>
          <w:noProof/>
          <w:lang w:val="fr-FR"/>
        </w:rPr>
        <w:tab/>
      </w:r>
      <w:r w:rsidR="00B72DAE">
        <w:rPr>
          <w:noProof/>
        </w:rPr>
        <w:t>3</w:t>
      </w:r>
    </w:p>
    <w:p w14:paraId="1E31A8A7" w14:textId="3B5532F2" w:rsidR="000E3314" w:rsidRPr="00160032" w:rsidRDefault="0007447B" w:rsidP="00160032">
      <w:pPr>
        <w:pStyle w:val="Sumrio2"/>
        <w:tabs>
          <w:tab w:val="left" w:pos="1000"/>
        </w:tabs>
        <w:rPr>
          <w:noProof/>
          <w:snapToGrid/>
          <w:sz w:val="24"/>
          <w:szCs w:val="24"/>
        </w:rPr>
      </w:pPr>
      <w:r>
        <w:rPr>
          <w:noProof/>
          <w:lang w:val="pt-BR"/>
        </w:rPr>
        <w:t>3.</w:t>
      </w:r>
      <w:r w:rsidR="00160032">
        <w:rPr>
          <w:noProof/>
          <w:lang w:val="pt-BR"/>
        </w:rPr>
        <w:t>3</w:t>
      </w:r>
      <w:r>
        <w:rPr>
          <w:noProof/>
          <w:snapToGrid/>
          <w:sz w:val="24"/>
          <w:szCs w:val="24"/>
        </w:rPr>
        <w:tab/>
      </w:r>
      <w:r>
        <w:rPr>
          <w:noProof/>
          <w:lang w:val="pt-BR"/>
        </w:rPr>
        <w:t>Desempenho</w:t>
      </w:r>
      <w:r>
        <w:rPr>
          <w:noProof/>
          <w:lang w:val="fr-FR"/>
        </w:rPr>
        <w:tab/>
      </w:r>
      <w:r w:rsidR="00B72DAE">
        <w:rPr>
          <w:noProof/>
        </w:rPr>
        <w:t>3</w:t>
      </w:r>
    </w:p>
    <w:p w14:paraId="721FCE5B" w14:textId="0C7A32B1" w:rsidR="000E3314" w:rsidRDefault="0007447B">
      <w:pPr>
        <w:pStyle w:val="Sumrio2"/>
        <w:tabs>
          <w:tab w:val="left" w:pos="1000"/>
        </w:tabs>
        <w:rPr>
          <w:noProof/>
          <w:snapToGrid/>
          <w:sz w:val="24"/>
          <w:szCs w:val="24"/>
          <w:lang w:val="fr-FR"/>
        </w:rPr>
      </w:pPr>
      <w:r>
        <w:rPr>
          <w:noProof/>
          <w:lang w:val="pt-BR"/>
        </w:rPr>
        <w:t>3.</w:t>
      </w:r>
      <w:r w:rsidR="00160032">
        <w:rPr>
          <w:noProof/>
          <w:lang w:val="pt-BR"/>
        </w:rPr>
        <w:t>4</w:t>
      </w:r>
      <w:r>
        <w:rPr>
          <w:noProof/>
          <w:snapToGrid/>
          <w:sz w:val="24"/>
          <w:szCs w:val="24"/>
          <w:lang w:val="fr-FR"/>
        </w:rPr>
        <w:tab/>
      </w:r>
      <w:r>
        <w:rPr>
          <w:noProof/>
          <w:lang w:val="pt-BR"/>
        </w:rPr>
        <w:t>Restrições de Design</w:t>
      </w:r>
      <w:r w:rsidR="00160032">
        <w:rPr>
          <w:noProof/>
          <w:lang w:val="pt-BR"/>
        </w:rPr>
        <w:t xml:space="preserve"> e Interface</w:t>
      </w:r>
      <w:r>
        <w:rPr>
          <w:noProof/>
          <w:lang w:val="fr-FR"/>
        </w:rPr>
        <w:tab/>
      </w:r>
      <w:r w:rsidR="00B72DAE">
        <w:rPr>
          <w:noProof/>
        </w:rPr>
        <w:t>3</w:t>
      </w:r>
    </w:p>
    <w:p w14:paraId="5AA46E69" w14:textId="77777777" w:rsidR="000E3314" w:rsidRDefault="0007447B" w:rsidP="00B72DAE">
      <w:pPr>
        <w:pStyle w:val="Ttulo"/>
        <w:spacing w:line="360" w:lineRule="auto"/>
      </w:pPr>
      <w:r>
        <w:fldChar w:fldCharType="end"/>
      </w:r>
      <w:r>
        <w:rPr>
          <w:lang w:val="fr-FR"/>
        </w:rPr>
        <w:br w:type="page"/>
      </w:r>
      <w:fldSimple w:instr=" TITLE  \* MERGEFORMAT ">
        <w:r w:rsidR="005121D9">
          <w:t>Especificação dos Requisitos de Software</w:t>
        </w:r>
      </w:fldSimple>
      <w:r>
        <w:t xml:space="preserve"> </w:t>
      </w:r>
    </w:p>
    <w:p w14:paraId="712C877C" w14:textId="77777777" w:rsidR="000E3314" w:rsidRDefault="0007447B">
      <w:pPr>
        <w:pStyle w:val="Ttulo1"/>
        <w:ind w:left="360" w:hanging="360"/>
      </w:pPr>
      <w:bookmarkStart w:id="0" w:name="_Toc18208043"/>
      <w:r>
        <w:rPr>
          <w:lang w:val="pt-BR"/>
        </w:rPr>
        <w:t>Introdução</w:t>
      </w:r>
      <w:bookmarkEnd w:id="0"/>
    </w:p>
    <w:p w14:paraId="3CA6860F" w14:textId="1A32BF5B" w:rsidR="00D47148" w:rsidRPr="00B72DAE" w:rsidRDefault="00755EE7" w:rsidP="00B72DAE">
      <w:pPr>
        <w:pStyle w:val="Corpodetexto"/>
        <w:ind w:left="0"/>
        <w:rPr>
          <w:sz w:val="22"/>
          <w:szCs w:val="22"/>
          <w:lang w:val="pt-BR"/>
        </w:rPr>
      </w:pPr>
      <w:r w:rsidRPr="00B72DAE">
        <w:rPr>
          <w:sz w:val="22"/>
          <w:szCs w:val="22"/>
          <w:lang w:val="pt-BR"/>
        </w:rPr>
        <w:t>Aqui o usuário poderá ter maiores informações sobre os processos e funcionalidade do sistema. Um pouco sobre a ideia e como os requisitos impostos pelo proprietário impactou no que foi usado para a base de desenvolvimento da aplicação</w:t>
      </w:r>
    </w:p>
    <w:p w14:paraId="41721387" w14:textId="77777777" w:rsidR="000E3314" w:rsidRDefault="0007447B">
      <w:pPr>
        <w:pStyle w:val="Ttulo2"/>
      </w:pPr>
      <w:bookmarkStart w:id="1" w:name="_Toc18208048"/>
      <w:r>
        <w:rPr>
          <w:lang w:val="pt-BR"/>
        </w:rPr>
        <w:t>Visão Geral</w:t>
      </w:r>
      <w:bookmarkEnd w:id="1"/>
    </w:p>
    <w:p w14:paraId="65EA224B" w14:textId="5A4F564F" w:rsidR="00D47148" w:rsidRPr="00D009D2" w:rsidRDefault="00D47148" w:rsidP="00D009D2">
      <w:pPr>
        <w:pStyle w:val="Corpodetexto"/>
        <w:ind w:left="0"/>
        <w:rPr>
          <w:sz w:val="22"/>
          <w:szCs w:val="22"/>
          <w:lang w:val="pt-BR"/>
        </w:rPr>
      </w:pPr>
      <w:r w:rsidRPr="00D009D2">
        <w:rPr>
          <w:sz w:val="22"/>
          <w:szCs w:val="22"/>
          <w:lang w:val="pt-BR"/>
        </w:rPr>
        <w:t xml:space="preserve">Nesse documento </w:t>
      </w:r>
      <w:r w:rsidR="00D009D2" w:rsidRPr="00D009D2">
        <w:rPr>
          <w:sz w:val="22"/>
          <w:szCs w:val="22"/>
          <w:lang w:val="pt-BR"/>
        </w:rPr>
        <w:t>apontaremos</w:t>
      </w:r>
      <w:r w:rsidRPr="00D009D2">
        <w:rPr>
          <w:sz w:val="22"/>
          <w:szCs w:val="22"/>
          <w:lang w:val="pt-BR"/>
        </w:rPr>
        <w:t xml:space="preserve"> processos do sistema, sendo eles tempo médio de inclusão, </w:t>
      </w:r>
      <w:r w:rsidR="00D009D2" w:rsidRPr="00D009D2">
        <w:rPr>
          <w:sz w:val="22"/>
          <w:szCs w:val="22"/>
          <w:lang w:val="pt-BR"/>
        </w:rPr>
        <w:t>funcionalidades</w:t>
      </w:r>
      <w:r w:rsidR="00D009D2">
        <w:rPr>
          <w:sz w:val="22"/>
          <w:szCs w:val="22"/>
          <w:lang w:val="pt-BR"/>
        </w:rPr>
        <w:t>, o manejo das variáveis</w:t>
      </w:r>
      <w:r w:rsidR="00D009D2" w:rsidRPr="00D009D2">
        <w:rPr>
          <w:sz w:val="22"/>
          <w:szCs w:val="22"/>
          <w:lang w:val="pt-BR"/>
        </w:rPr>
        <w:t xml:space="preserve"> e afins. </w:t>
      </w:r>
      <w:r w:rsidR="00D009D2">
        <w:rPr>
          <w:sz w:val="22"/>
          <w:szCs w:val="22"/>
          <w:lang w:val="pt-BR"/>
        </w:rPr>
        <w:t xml:space="preserve">Além de deixar claro que o sistema é único, ou seja, não é necessário que outros </w:t>
      </w:r>
      <w:r w:rsidR="00313A0E">
        <w:rPr>
          <w:sz w:val="22"/>
          <w:szCs w:val="22"/>
          <w:lang w:val="pt-BR"/>
        </w:rPr>
        <w:t>sistemas</w:t>
      </w:r>
      <w:r w:rsidR="00D009D2">
        <w:rPr>
          <w:sz w:val="22"/>
          <w:szCs w:val="22"/>
          <w:lang w:val="pt-BR"/>
        </w:rPr>
        <w:t xml:space="preserve"> interajam com o Amanita para que ele funcione normalmente.</w:t>
      </w:r>
    </w:p>
    <w:p w14:paraId="28B42867" w14:textId="77777777" w:rsidR="000E3314" w:rsidRDefault="0007447B">
      <w:pPr>
        <w:pStyle w:val="Ttulo1"/>
        <w:ind w:left="360" w:hanging="360"/>
        <w:rPr>
          <w:sz w:val="20"/>
          <w:szCs w:val="20"/>
        </w:rPr>
      </w:pPr>
      <w:bookmarkStart w:id="2" w:name="_Toc18208049"/>
      <w:r>
        <w:rPr>
          <w:sz w:val="20"/>
          <w:szCs w:val="20"/>
          <w:lang w:val="pt-BR"/>
        </w:rPr>
        <w:t>Descrição Geral</w:t>
      </w:r>
      <w:bookmarkEnd w:id="2"/>
    </w:p>
    <w:p w14:paraId="4B688D90" w14:textId="38487491" w:rsidR="00CD25A5" w:rsidRPr="00CD25A5" w:rsidRDefault="00CD25A5" w:rsidP="00CD25A5">
      <w:pPr>
        <w:pStyle w:val="Corpodetexto"/>
        <w:ind w:left="0"/>
        <w:rPr>
          <w:sz w:val="22"/>
          <w:szCs w:val="22"/>
          <w:lang w:val="pt-BR"/>
        </w:rPr>
      </w:pPr>
      <w:r w:rsidRPr="00CD25A5">
        <w:rPr>
          <w:sz w:val="22"/>
          <w:szCs w:val="22"/>
          <w:lang w:val="pt-BR"/>
        </w:rPr>
        <w:t>O produto foi elaborado sob os requisitos solicitados pelo proprietário do estabelecimento, tem como objetivo facilitar o gerenciamento e controle de estoque, com uma interface simples e intuitiva.</w:t>
      </w:r>
    </w:p>
    <w:p w14:paraId="13335AC2" w14:textId="17FDDCA9" w:rsidR="00CD25A5" w:rsidRDefault="00CD25A5" w:rsidP="00CD25A5">
      <w:pPr>
        <w:pStyle w:val="Corpodetexto"/>
        <w:ind w:left="0"/>
        <w:rPr>
          <w:sz w:val="22"/>
          <w:szCs w:val="22"/>
          <w:lang w:val="pt-BR"/>
        </w:rPr>
      </w:pPr>
      <w:r w:rsidRPr="00CD25A5">
        <w:rPr>
          <w:sz w:val="22"/>
          <w:szCs w:val="22"/>
          <w:lang w:val="pt-BR"/>
        </w:rPr>
        <w:t xml:space="preserve">Tem como função principal manejar produtos, seja ele qual for. Podendo adicionar produtos, excluir produtos e alterar qualquer um de seus atributos (sendo eles quantidade, validade, preço e afins). </w:t>
      </w:r>
    </w:p>
    <w:p w14:paraId="010701DC" w14:textId="08A071B2" w:rsidR="0052597F" w:rsidRPr="00CD25A5" w:rsidRDefault="0052597F" w:rsidP="00CD25A5">
      <w:pPr>
        <w:pStyle w:val="Corpodetexto"/>
        <w:ind w:left="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sistema não é restritivo, e deixa o operador do sistema livre para qualquer ato, seja ele de adicionar, excluir ou alterar qualquer campo.</w:t>
      </w:r>
    </w:p>
    <w:p w14:paraId="163DB047" w14:textId="77777777" w:rsidR="000E3314" w:rsidRDefault="0007447B">
      <w:pPr>
        <w:pStyle w:val="Ttulo1"/>
        <w:ind w:left="360" w:hanging="360"/>
        <w:rPr>
          <w:sz w:val="20"/>
          <w:szCs w:val="20"/>
          <w:lang w:val="fr-FR"/>
        </w:rPr>
      </w:pPr>
      <w:bookmarkStart w:id="3" w:name="_Toc18208050"/>
      <w:r>
        <w:rPr>
          <w:sz w:val="20"/>
          <w:szCs w:val="20"/>
          <w:lang w:val="pt-BR"/>
        </w:rPr>
        <w:t>Requisitos Específicos</w:t>
      </w:r>
      <w:bookmarkEnd w:id="3"/>
      <w:r>
        <w:rPr>
          <w:sz w:val="20"/>
          <w:szCs w:val="20"/>
          <w:lang w:val="fr-FR"/>
        </w:rPr>
        <w:t xml:space="preserve"> </w:t>
      </w:r>
    </w:p>
    <w:p w14:paraId="3AC114E7" w14:textId="77777777" w:rsidR="000E3314" w:rsidRDefault="0007447B">
      <w:pPr>
        <w:pStyle w:val="Ttulo2"/>
        <w:rPr>
          <w:lang w:val="fr-FR"/>
        </w:rPr>
      </w:pPr>
      <w:bookmarkStart w:id="4" w:name="_Toc18208051"/>
      <w:r>
        <w:rPr>
          <w:lang w:val="pt-BR"/>
        </w:rPr>
        <w:t>Funcionalidade</w:t>
      </w:r>
      <w:bookmarkEnd w:id="4"/>
    </w:p>
    <w:p w14:paraId="5A027D5E" w14:textId="76D18174" w:rsidR="00D47148" w:rsidRPr="00D47148" w:rsidRDefault="00D47148" w:rsidP="00D47148">
      <w:pPr>
        <w:pStyle w:val="Corpodetexto"/>
        <w:ind w:left="0"/>
        <w:rPr>
          <w:sz w:val="22"/>
          <w:szCs w:val="22"/>
          <w:lang w:val="pt-BR"/>
        </w:rPr>
      </w:pPr>
      <w:r w:rsidRPr="00D47148">
        <w:rPr>
          <w:sz w:val="22"/>
          <w:szCs w:val="22"/>
          <w:lang w:val="pt-BR"/>
        </w:rPr>
        <w:t xml:space="preserve">O sistema não é correlacionado com nenhum sistema a parte, sendo necessário apenas ele mesmo na máquina para que sua função seja inteiramente cumprida. </w:t>
      </w:r>
      <w:r>
        <w:rPr>
          <w:sz w:val="22"/>
          <w:szCs w:val="22"/>
          <w:lang w:val="pt-BR"/>
        </w:rPr>
        <w:t>Sua funcionalidade é didática e fácil, precisando de poucos cliques para que o sistema já comece a ser alimentado pela inserção de dados.</w:t>
      </w:r>
    </w:p>
    <w:p w14:paraId="23804CAC" w14:textId="77777777" w:rsidR="000E3314" w:rsidRDefault="0007447B">
      <w:pPr>
        <w:pStyle w:val="Ttulo2"/>
        <w:ind w:left="720" w:hanging="720"/>
        <w:rPr>
          <w:lang w:val="fr-FR"/>
        </w:rPr>
      </w:pPr>
      <w:bookmarkStart w:id="5" w:name="_Toc18208053"/>
      <w:r>
        <w:rPr>
          <w:lang w:val="pt-BR"/>
        </w:rPr>
        <w:t>Usabilidade</w:t>
      </w:r>
      <w:bookmarkEnd w:id="5"/>
      <w:r>
        <w:rPr>
          <w:lang w:val="fr-FR"/>
        </w:rPr>
        <w:t xml:space="preserve"> </w:t>
      </w:r>
    </w:p>
    <w:p w14:paraId="52607AF0" w14:textId="637186A3" w:rsidR="00CD25A5" w:rsidRPr="00CD25A5" w:rsidRDefault="00CD25A5" w:rsidP="00CD25A5">
      <w:pPr>
        <w:pStyle w:val="Corpodetexto"/>
        <w:ind w:left="0"/>
        <w:rPr>
          <w:sz w:val="22"/>
          <w:szCs w:val="22"/>
          <w:lang w:val="pt-BR"/>
        </w:rPr>
      </w:pPr>
      <w:r w:rsidRPr="00CD25A5">
        <w:rPr>
          <w:sz w:val="22"/>
          <w:szCs w:val="22"/>
          <w:lang w:val="pt-BR"/>
        </w:rPr>
        <w:t xml:space="preserve">O sistema é simples, e tanto para usuários não familiarizados com tecnologia quanto para usuários que já tem contato com computador, exige menos de 10 minutos de interação com o produto para que ele tenha um domínio da plataforma. O sistema tem poucas funções e tem uma interface dinâmica, trás conforto e uma sensação de familiarização até para quem não tem contato com tecnologia. </w:t>
      </w:r>
    </w:p>
    <w:p w14:paraId="628699F7" w14:textId="4C360CAA" w:rsidR="00CD25A5" w:rsidRPr="00CD25A5" w:rsidRDefault="00CD25A5" w:rsidP="00CD25A5">
      <w:pPr>
        <w:pStyle w:val="Corpodetexto"/>
        <w:ind w:left="0"/>
        <w:rPr>
          <w:sz w:val="22"/>
          <w:szCs w:val="22"/>
          <w:lang w:val="pt-BR"/>
        </w:rPr>
      </w:pPr>
      <w:r w:rsidRPr="00CD25A5">
        <w:rPr>
          <w:sz w:val="22"/>
          <w:szCs w:val="22"/>
          <w:lang w:val="pt-BR"/>
        </w:rPr>
        <w:t xml:space="preserve">Para adicionar um produto leva de 1 a </w:t>
      </w:r>
      <w:r>
        <w:rPr>
          <w:sz w:val="22"/>
          <w:szCs w:val="22"/>
          <w:lang w:val="pt-BR"/>
        </w:rPr>
        <w:t>3</w:t>
      </w:r>
      <w:r w:rsidRPr="00CD25A5">
        <w:rPr>
          <w:sz w:val="22"/>
          <w:szCs w:val="22"/>
          <w:lang w:val="pt-BR"/>
        </w:rPr>
        <w:t xml:space="preserve"> minutos para ser adicionado, para que todas os atributos sejam devidamente preenchidos.</w:t>
      </w:r>
    </w:p>
    <w:p w14:paraId="34CB4D0F" w14:textId="77777777" w:rsidR="000E3314" w:rsidRDefault="0007447B">
      <w:pPr>
        <w:pStyle w:val="Ttulo2"/>
      </w:pPr>
      <w:bookmarkStart w:id="6" w:name="_Toc18208057"/>
      <w:r>
        <w:rPr>
          <w:lang w:val="pt-BR"/>
        </w:rPr>
        <w:t>Desempenho</w:t>
      </w:r>
      <w:bookmarkEnd w:id="6"/>
    </w:p>
    <w:p w14:paraId="0FCB949A" w14:textId="565237F9" w:rsidR="00615C97" w:rsidRPr="00615C97" w:rsidRDefault="00D06F39" w:rsidP="0052597F">
      <w:pPr>
        <w:pStyle w:val="Corpodetexto"/>
        <w:ind w:left="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Amanita</w:t>
      </w:r>
      <w:r w:rsidR="00615C97" w:rsidRPr="00615C97">
        <w:rPr>
          <w:sz w:val="22"/>
          <w:szCs w:val="22"/>
          <w:lang w:val="pt-BR"/>
        </w:rPr>
        <w:t xml:space="preserve"> acomoda apenas um perfil, sendo ele o operador. Que pode ser operado por qualquer funcionário do estabelecimento, tendo as permissões para adicionar, alterar e excluir qualquer produto.</w:t>
      </w:r>
    </w:p>
    <w:p w14:paraId="5AB21C7B" w14:textId="38D8F973" w:rsidR="0052597F" w:rsidRDefault="00615C97" w:rsidP="0052597F">
      <w:pPr>
        <w:pStyle w:val="Corpodetexto"/>
        <w:ind w:left="0"/>
        <w:rPr>
          <w:sz w:val="22"/>
          <w:szCs w:val="22"/>
          <w:lang w:val="pt-BR"/>
        </w:rPr>
      </w:pPr>
      <w:r w:rsidRPr="00615C97">
        <w:rPr>
          <w:sz w:val="22"/>
          <w:szCs w:val="22"/>
          <w:lang w:val="pt-BR"/>
        </w:rPr>
        <w:t>O tempo estimado de inclusão de variável pode variar de 1 a 3 minutos.</w:t>
      </w:r>
    </w:p>
    <w:p w14:paraId="76E67BA1" w14:textId="74D4E562" w:rsidR="009C3A84" w:rsidRPr="00615C97" w:rsidRDefault="00D06F39" w:rsidP="0052597F">
      <w:pPr>
        <w:pStyle w:val="Corpodetexto"/>
        <w:ind w:left="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O sistema é local, e não precisa da conexão com a internet para funcionar. Tornando assim o sistema mais seguro pois não há quebra e os dados não poderão ser interceptados por terceiros, pois não estará na rede.</w:t>
      </w:r>
    </w:p>
    <w:p w14:paraId="6AC7EBDE" w14:textId="50D85A4B" w:rsidR="000E3314" w:rsidRPr="00160032" w:rsidRDefault="0007447B" w:rsidP="00160032">
      <w:pPr>
        <w:pStyle w:val="Ttulo2"/>
        <w:rPr>
          <w:lang w:val="fr-FR"/>
        </w:rPr>
      </w:pPr>
      <w:bookmarkStart w:id="7" w:name="_Toc18208061"/>
      <w:r>
        <w:rPr>
          <w:lang w:val="pt-BR"/>
        </w:rPr>
        <w:t>Restrições de Design</w:t>
      </w:r>
      <w:bookmarkEnd w:id="7"/>
      <w:r w:rsidR="00160032">
        <w:rPr>
          <w:lang w:val="pt-BR"/>
        </w:rPr>
        <w:t xml:space="preserve"> e </w:t>
      </w:r>
      <w:r w:rsidR="00160032">
        <w:rPr>
          <w:lang w:val="pt-BR"/>
        </w:rPr>
        <w:t>Interface</w:t>
      </w:r>
    </w:p>
    <w:p w14:paraId="29B4E7B8" w14:textId="27E3CC6B" w:rsidR="005121D9" w:rsidRPr="00B72DAE" w:rsidRDefault="00D06F39" w:rsidP="00B72DAE">
      <w:pPr>
        <w:pStyle w:val="Corpodetexto"/>
        <w:ind w:left="0"/>
        <w:rPr>
          <w:sz w:val="22"/>
          <w:szCs w:val="22"/>
          <w:lang w:val="pt-BR"/>
        </w:rPr>
      </w:pPr>
      <w:r w:rsidRPr="00FF1A64">
        <w:rPr>
          <w:sz w:val="22"/>
          <w:szCs w:val="22"/>
          <w:lang w:val="pt-BR"/>
        </w:rPr>
        <w:t>Nosso sistema foi todo elaborado em C</w:t>
      </w:r>
      <w:r w:rsidR="00FF1A64" w:rsidRPr="00FF1A64">
        <w:rPr>
          <w:sz w:val="22"/>
          <w:szCs w:val="22"/>
          <w:lang w:val="pt-BR"/>
        </w:rPr>
        <w:t xml:space="preserve">#, na plataforma da Visual Studio. Escolhemos essa linguagem pois além da modelação ser relativamente simples, a programação para a função que o </w:t>
      </w:r>
      <w:r w:rsidR="00FF1A64">
        <w:rPr>
          <w:sz w:val="22"/>
          <w:szCs w:val="22"/>
          <w:lang w:val="pt-BR"/>
        </w:rPr>
        <w:t>Amanita</w:t>
      </w:r>
      <w:r w:rsidR="00FF1A64" w:rsidRPr="00FF1A64">
        <w:rPr>
          <w:sz w:val="22"/>
          <w:szCs w:val="22"/>
          <w:lang w:val="pt-BR"/>
        </w:rPr>
        <w:t xml:space="preserve"> </w:t>
      </w:r>
      <w:r w:rsidR="00FF1A64">
        <w:rPr>
          <w:sz w:val="22"/>
          <w:szCs w:val="22"/>
          <w:lang w:val="pt-BR"/>
        </w:rPr>
        <w:t xml:space="preserve">se propõe a cumprir também é simples. </w:t>
      </w:r>
      <w:r w:rsidR="00160032">
        <w:rPr>
          <w:sz w:val="22"/>
          <w:szCs w:val="22"/>
          <w:lang w:val="pt-BR"/>
        </w:rPr>
        <w:t xml:space="preserve">O sistema é composto por apenas uma tela, onde estão todos os elementos, sendo: a lista onde estão os produtos (e variáveis), além dos botões de ação no lado direito da tela. </w:t>
      </w:r>
    </w:p>
    <w:sectPr w:rsidR="005121D9" w:rsidRPr="00B72DAE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641CF" w14:textId="77777777" w:rsidR="00371B93" w:rsidRDefault="00371B93">
      <w:pPr>
        <w:spacing w:line="240" w:lineRule="auto"/>
      </w:pPr>
      <w:r>
        <w:separator/>
      </w:r>
    </w:p>
  </w:endnote>
  <w:endnote w:type="continuationSeparator" w:id="0">
    <w:p w14:paraId="5D401F0F" w14:textId="77777777" w:rsidR="00371B93" w:rsidRDefault="00371B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E3314" w14:paraId="12DE36F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709E37" w14:textId="77777777" w:rsidR="000E3314" w:rsidRDefault="0007447B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7258A8" w14:textId="7206A257" w:rsidR="000E3314" w:rsidRDefault="0007447B">
          <w:pPr>
            <w:jc w:val="center"/>
          </w:pPr>
          <w:r>
            <w:sym w:font="Symbol" w:char="F0D3"/>
          </w:r>
          <w:fldSimple w:instr=" DOCPROPERTY &quot;Company&quot;  \* MERGEFORMAT ">
            <w:r w:rsidR="005121D9">
              <w:t>&lt;Amanita&gt;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4714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BFF31B" w14:textId="77777777" w:rsidR="000E3314" w:rsidRDefault="000744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71F05C20" w14:textId="77777777" w:rsidR="000E3314" w:rsidRDefault="000E33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8E64F" w14:textId="77777777" w:rsidR="00371B93" w:rsidRDefault="00371B93">
      <w:pPr>
        <w:spacing w:line="240" w:lineRule="auto"/>
      </w:pPr>
      <w:r>
        <w:separator/>
      </w:r>
    </w:p>
  </w:footnote>
  <w:footnote w:type="continuationSeparator" w:id="0">
    <w:p w14:paraId="7E884601" w14:textId="77777777" w:rsidR="00371B93" w:rsidRDefault="00371B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61EE4" w14:textId="77777777" w:rsidR="000E3314" w:rsidRDefault="000E3314">
    <w:pPr>
      <w:rPr>
        <w:sz w:val="24"/>
        <w:szCs w:val="24"/>
      </w:rPr>
    </w:pPr>
  </w:p>
  <w:p w14:paraId="163BCB5A" w14:textId="77777777" w:rsidR="000E3314" w:rsidRDefault="000E3314">
    <w:pPr>
      <w:pBdr>
        <w:top w:val="single" w:sz="6" w:space="1" w:color="auto"/>
      </w:pBdr>
      <w:rPr>
        <w:sz w:val="24"/>
        <w:szCs w:val="24"/>
      </w:rPr>
    </w:pPr>
  </w:p>
  <w:p w14:paraId="0EF4E9DB" w14:textId="07FB0BA5" w:rsidR="000E3314" w:rsidRDefault="0007447B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5121D9">
      <w:rPr>
        <w:rFonts w:ascii="Arial" w:hAnsi="Arial"/>
        <w:b/>
        <w:bCs/>
        <w:sz w:val="36"/>
        <w:szCs w:val="36"/>
      </w:rPr>
      <w:t>&lt;Amanita&gt;</w:t>
    </w:r>
    <w:r>
      <w:rPr>
        <w:rFonts w:ascii="Arial" w:hAnsi="Arial"/>
        <w:b/>
        <w:bCs/>
        <w:sz w:val="36"/>
        <w:szCs w:val="36"/>
      </w:rPr>
      <w:fldChar w:fldCharType="end"/>
    </w:r>
  </w:p>
  <w:p w14:paraId="64BC25D6" w14:textId="77777777" w:rsidR="000E3314" w:rsidRDefault="000E3314">
    <w:pPr>
      <w:pBdr>
        <w:bottom w:val="single" w:sz="6" w:space="1" w:color="auto"/>
      </w:pBdr>
      <w:jc w:val="right"/>
      <w:rPr>
        <w:sz w:val="24"/>
        <w:szCs w:val="24"/>
      </w:rPr>
    </w:pPr>
  </w:p>
  <w:p w14:paraId="21047430" w14:textId="77777777" w:rsidR="000E3314" w:rsidRDefault="000E33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AF7A0" w14:textId="77777777" w:rsidR="000E3314" w:rsidRDefault="000E331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3" w15:restartNumberingAfterBreak="0">
    <w:nsid w:val="4A060627"/>
    <w:multiLevelType w:val="multilevel"/>
    <w:tmpl w:val="7D64F2C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D9"/>
    <w:rsid w:val="0007447B"/>
    <w:rsid w:val="000E3314"/>
    <w:rsid w:val="001362E8"/>
    <w:rsid w:val="00160032"/>
    <w:rsid w:val="00313A0E"/>
    <w:rsid w:val="00371B93"/>
    <w:rsid w:val="00466E8A"/>
    <w:rsid w:val="005121D9"/>
    <w:rsid w:val="0052597F"/>
    <w:rsid w:val="00615C97"/>
    <w:rsid w:val="00750A67"/>
    <w:rsid w:val="00755EE7"/>
    <w:rsid w:val="009C3A84"/>
    <w:rsid w:val="00B72DAE"/>
    <w:rsid w:val="00CD179C"/>
    <w:rsid w:val="00CD25A5"/>
    <w:rsid w:val="00D009D2"/>
    <w:rsid w:val="00D06F39"/>
    <w:rsid w:val="00D44DE4"/>
    <w:rsid w:val="00D47148"/>
    <w:rsid w:val="00FF1A64"/>
    <w:rsid w:val="00F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0FADA9"/>
  <w15:chartTrackingRefBased/>
  <w15:docId w15:val="{60399A8B-50E3-4CE5-854C-FD26FB18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ique\Desktop\docs%20es2\modelo-documento-especificacao-requisitos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modelo-documento-especificacao-requisitos-software</Template>
  <TotalTime>176</TotalTime>
  <Pages>3</Pages>
  <Words>515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Taique</dc:creator>
  <cp:keywords/>
  <dc:description/>
  <cp:lastModifiedBy>THAYNA FREITAS CARRETERO DA SILVA</cp:lastModifiedBy>
  <cp:revision>3</cp:revision>
  <dcterms:created xsi:type="dcterms:W3CDTF">2021-06-15T01:42:00Z</dcterms:created>
  <dcterms:modified xsi:type="dcterms:W3CDTF">2021-06-15T21:37:00Z</dcterms:modified>
</cp:coreProperties>
</file>