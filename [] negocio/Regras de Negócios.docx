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2D57" w14:textId="340C9FDE" w:rsidR="00A95D29" w:rsidRDefault="004A521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5D43CF">
        <w:rPr>
          <w:lang w:val="pt-BR"/>
        </w:rPr>
        <w:t>&lt;Amanita &gt;</w:t>
      </w:r>
      <w:r>
        <w:rPr>
          <w:lang w:val="pt-BR"/>
        </w:rPr>
        <w:fldChar w:fldCharType="end"/>
      </w:r>
    </w:p>
    <w:p w14:paraId="1EA952DA" w14:textId="77777777" w:rsidR="00A95D29" w:rsidRDefault="004A521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D43C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0DC2C6A" w14:textId="77777777" w:rsidR="00A95D29" w:rsidRDefault="00A95D29">
      <w:pPr>
        <w:pStyle w:val="Ttulo"/>
        <w:jc w:val="right"/>
        <w:rPr>
          <w:lang w:val="pt-BR"/>
        </w:rPr>
      </w:pPr>
    </w:p>
    <w:p w14:paraId="79A0D9B0" w14:textId="77777777" w:rsidR="00A95D29" w:rsidRDefault="004A521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2ACC2675" w14:textId="77777777" w:rsidR="00A95D29" w:rsidRDefault="00A95D29">
      <w:pPr>
        <w:pStyle w:val="Ttulo"/>
        <w:rPr>
          <w:sz w:val="28"/>
          <w:szCs w:val="28"/>
          <w:lang w:val="pt-BR"/>
        </w:rPr>
      </w:pPr>
    </w:p>
    <w:p w14:paraId="411A58B6" w14:textId="77777777" w:rsidR="00A95D29" w:rsidRDefault="00A95D29">
      <w:pPr>
        <w:rPr>
          <w:lang w:val="pt-BR"/>
        </w:rPr>
        <w:sectPr w:rsidR="00A95D2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281D76F" w14:textId="5EC9FE1C" w:rsidR="00A95D29" w:rsidRDefault="004A5212" w:rsidP="00C54006">
      <w:pPr>
        <w:pStyle w:val="Ttulo"/>
        <w:jc w:val="left"/>
        <w:rPr>
          <w:lang w:val="pt-BR"/>
        </w:rPr>
      </w:pPr>
      <w:r>
        <w:rPr>
          <w:lang w:val="pt-BR"/>
        </w:rPr>
        <w:lastRenderedPageBreak/>
        <w:t>Índice Analítico</w:t>
      </w:r>
    </w:p>
    <w:p w14:paraId="4A32609D" w14:textId="56C8DB0F" w:rsidR="00A95D29" w:rsidRDefault="004A521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AF1E29">
        <w:rPr>
          <w:noProof/>
        </w:rPr>
        <w:t>3</w:t>
      </w:r>
    </w:p>
    <w:p w14:paraId="014F641C" w14:textId="04027EA4" w:rsidR="00A95D29" w:rsidRDefault="004A5212" w:rsidP="00AF1E2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 w:rsidR="00AF1E29">
        <w:rPr>
          <w:noProof/>
        </w:rPr>
        <w:t>3</w:t>
      </w:r>
    </w:p>
    <w:p w14:paraId="5DC025DD" w14:textId="7C61434F" w:rsidR="00A95D29" w:rsidRDefault="004A52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</w:t>
      </w:r>
      <w:r w:rsidR="00AF1E29">
        <w:rPr>
          <w:noProof/>
          <w:lang w:val="pt-BR"/>
        </w:rPr>
        <w:t>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 w:rsidR="00AF1E29">
        <w:rPr>
          <w:noProof/>
        </w:rPr>
        <w:t>3</w:t>
      </w:r>
    </w:p>
    <w:p w14:paraId="2F79891F" w14:textId="17F8BB38" w:rsidR="00A95D29" w:rsidRDefault="004A5212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 w:rsidR="00AF1E29">
        <w:rPr>
          <w:noProof/>
        </w:rPr>
        <w:t>3</w:t>
      </w:r>
    </w:p>
    <w:p w14:paraId="648E3689" w14:textId="544A1D7F" w:rsidR="00A95D29" w:rsidRDefault="004A52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AF1E29">
        <w:rPr>
          <w:noProof/>
          <w:lang w:val="pt-BR"/>
        </w:rPr>
        <w:t>Baixa de estoque</w:t>
      </w:r>
      <w:r>
        <w:rPr>
          <w:noProof/>
          <w:lang w:val="pt-BR"/>
        </w:rPr>
        <w:t>&gt;</w:t>
      </w:r>
      <w:r>
        <w:rPr>
          <w:noProof/>
        </w:rPr>
        <w:tab/>
      </w:r>
      <w:r w:rsidR="00AF1E29">
        <w:rPr>
          <w:noProof/>
        </w:rPr>
        <w:t>3</w:t>
      </w:r>
    </w:p>
    <w:p w14:paraId="3ECF2287" w14:textId="3DF13A83" w:rsidR="00A95D29" w:rsidRDefault="004A52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AF1E29">
        <w:rPr>
          <w:noProof/>
          <w:lang w:val="pt-BR"/>
        </w:rPr>
        <w:t>Controle de validade</w:t>
      </w:r>
      <w:r>
        <w:rPr>
          <w:noProof/>
          <w:lang w:val="pt-BR"/>
        </w:rPr>
        <w:t>&gt;</w:t>
      </w:r>
      <w:r>
        <w:rPr>
          <w:noProof/>
        </w:rPr>
        <w:tab/>
      </w:r>
      <w:r w:rsidR="00AF1E29">
        <w:rPr>
          <w:noProof/>
        </w:rPr>
        <w:t>3</w:t>
      </w:r>
    </w:p>
    <w:p w14:paraId="2B6C5914" w14:textId="492ADDB6" w:rsidR="00A95D29" w:rsidRDefault="004A521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</w:t>
      </w:r>
      <w:r w:rsidR="00AF1E29">
        <w:rPr>
          <w:noProof/>
          <w:lang w:val="pt-BR"/>
        </w:rPr>
        <w:t>Controle de aquisição</w:t>
      </w:r>
      <w:r>
        <w:rPr>
          <w:noProof/>
          <w:lang w:val="pt-BR"/>
        </w:rPr>
        <w:t>s&gt;</w:t>
      </w:r>
      <w:r>
        <w:rPr>
          <w:noProof/>
        </w:rPr>
        <w:tab/>
      </w:r>
      <w:r w:rsidR="00AF1E29">
        <w:rPr>
          <w:noProof/>
        </w:rPr>
        <w:t>3</w:t>
      </w:r>
    </w:p>
    <w:p w14:paraId="54EDAFC6" w14:textId="77777777" w:rsidR="00A95D29" w:rsidRDefault="004A521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D43C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3D7D2210" w14:textId="77777777" w:rsidR="00A95D29" w:rsidRPr="005D43CF" w:rsidRDefault="004A5212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18206537"/>
      <w:r w:rsidRPr="005D43CF">
        <w:rPr>
          <w:lang w:val="pt-BR"/>
        </w:rPr>
        <w:t>Introdução</w:t>
      </w:r>
      <w:bookmarkEnd w:id="0"/>
      <w:bookmarkEnd w:id="1"/>
      <w:bookmarkEnd w:id="2"/>
    </w:p>
    <w:p w14:paraId="06B1FE0F" w14:textId="64AF262B" w:rsidR="005D43CF" w:rsidRPr="005D43CF" w:rsidRDefault="005D43CF" w:rsidP="00D34C5A">
      <w:pPr>
        <w:pStyle w:val="Corpodetexto"/>
        <w:ind w:left="0"/>
        <w:rPr>
          <w:sz w:val="22"/>
          <w:szCs w:val="22"/>
          <w:lang w:val="pt-BR"/>
        </w:rPr>
      </w:pPr>
      <w:r w:rsidRPr="005D43CF">
        <w:rPr>
          <w:sz w:val="22"/>
          <w:szCs w:val="22"/>
          <w:lang w:val="pt-BR"/>
        </w:rPr>
        <w:t xml:space="preserve">O estabelecimento atua no ramo de mercado de bairro, contém alguns tipos de congelados, produtos de higiene, e produtos comuns no geral. Para que o proprietário possa cuidar do setor financeiro com mais precisão e cautela, ele </w:t>
      </w:r>
      <w:r>
        <w:rPr>
          <w:sz w:val="22"/>
          <w:szCs w:val="22"/>
          <w:lang w:val="pt-BR"/>
        </w:rPr>
        <w:t xml:space="preserve">precisa de um sistema gerenciador adaptado para o negócio dele, feito sob seus cuidados para que atenda da melhor forma seu estabelecimento, e para descomplicar a rotina financeira </w:t>
      </w:r>
      <w:r w:rsidR="00C54006">
        <w:rPr>
          <w:sz w:val="22"/>
          <w:szCs w:val="22"/>
          <w:lang w:val="pt-BR"/>
        </w:rPr>
        <w:t>dele</w:t>
      </w:r>
      <w:r w:rsidRPr="005D43CF">
        <w:rPr>
          <w:sz w:val="22"/>
          <w:szCs w:val="22"/>
          <w:lang w:val="pt-BR"/>
        </w:rPr>
        <w:t>.</w:t>
      </w:r>
    </w:p>
    <w:p w14:paraId="39DF334A" w14:textId="77777777" w:rsidR="00A95D29" w:rsidRDefault="004A5212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1166AD00" w14:textId="4CEAE769" w:rsidR="00C54006" w:rsidRPr="00C54006" w:rsidRDefault="00C54006" w:rsidP="00D34C5A">
      <w:pPr>
        <w:pStyle w:val="Corpodetexto"/>
        <w:ind w:left="0"/>
        <w:rPr>
          <w:sz w:val="22"/>
          <w:szCs w:val="22"/>
          <w:lang w:val="pt-BR"/>
        </w:rPr>
      </w:pPr>
      <w:r w:rsidRPr="00C54006">
        <w:rPr>
          <w:sz w:val="22"/>
          <w:szCs w:val="22"/>
          <w:lang w:val="pt-BR"/>
        </w:rPr>
        <w:t xml:space="preserve">Esse documento tem como finalidade deixar claro os processos antes seguidos pelo estabelecimento, sejam eles para contagem, baixa no estoque, </w:t>
      </w:r>
      <w:r w:rsidR="00C1535B" w:rsidRPr="00C54006">
        <w:rPr>
          <w:sz w:val="22"/>
          <w:szCs w:val="22"/>
          <w:lang w:val="pt-BR"/>
        </w:rPr>
        <w:t>compra etc.</w:t>
      </w:r>
      <w:r w:rsidRPr="00C54006">
        <w:rPr>
          <w:sz w:val="22"/>
          <w:szCs w:val="22"/>
          <w:lang w:val="pt-BR"/>
        </w:rPr>
        <w:t>;</w:t>
      </w:r>
    </w:p>
    <w:p w14:paraId="6EE63EA4" w14:textId="77777777" w:rsidR="00A95D29" w:rsidRDefault="004A5212">
      <w:pPr>
        <w:pStyle w:val="Ttulo2"/>
        <w:rPr>
          <w:lang w:val="pt-BR"/>
        </w:rPr>
      </w:pPr>
      <w:bookmarkStart w:id="6" w:name="_Toc456600922"/>
      <w:bookmarkStart w:id="7" w:name="_Toc456598591"/>
      <w:bookmarkStart w:id="8" w:name="_Toc18206541"/>
      <w:r>
        <w:rPr>
          <w:lang w:val="pt-BR"/>
        </w:rPr>
        <w:t>Visão Geral</w:t>
      </w:r>
      <w:bookmarkEnd w:id="6"/>
      <w:bookmarkEnd w:id="7"/>
      <w:bookmarkEnd w:id="8"/>
    </w:p>
    <w:p w14:paraId="20570045" w14:textId="77777777" w:rsidR="00D34C5A" w:rsidRPr="007C2D17" w:rsidRDefault="00D34C5A" w:rsidP="00D34C5A">
      <w:pPr>
        <w:pStyle w:val="Corpodetexto"/>
        <w:ind w:left="0"/>
        <w:rPr>
          <w:sz w:val="22"/>
          <w:szCs w:val="22"/>
          <w:lang w:val="pt-BR"/>
        </w:rPr>
      </w:pPr>
      <w:bookmarkStart w:id="9" w:name="_Toc18206542"/>
      <w:r w:rsidRPr="007C2D17">
        <w:rPr>
          <w:sz w:val="22"/>
          <w:szCs w:val="22"/>
          <w:lang w:val="pt-BR"/>
        </w:rPr>
        <w:t xml:space="preserve">Atualmente o comércio atua de uma forma manual na parte financeira, apenas tendo um sistema para o caixa da loja. O proprietário afirma perder muito tempo e até mesmo dinheiro por conta da forma nada prática de acompanhamento de notas, e documentos fiscais, fora que o método usado atualmente na empresa é passível de diversos erros. </w:t>
      </w:r>
      <w:r>
        <w:rPr>
          <w:sz w:val="22"/>
          <w:szCs w:val="22"/>
          <w:lang w:val="pt-BR"/>
        </w:rPr>
        <w:t>O plano é que com a atualização e aplicação do método de contagem, torne o ambiente mais organizado, com menos erros e que assim possa melhorar a qualidade de seus serviços.</w:t>
      </w:r>
    </w:p>
    <w:p w14:paraId="58E2C56C" w14:textId="77777777" w:rsidR="00A95D29" w:rsidRDefault="004A5212">
      <w:pPr>
        <w:pStyle w:val="Ttulo1"/>
        <w:ind w:left="1080" w:hanging="36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Definições</w:t>
      </w:r>
      <w:bookmarkEnd w:id="9"/>
    </w:p>
    <w:p w14:paraId="78C24AC8" w14:textId="455D4DDC" w:rsidR="00A95D29" w:rsidRDefault="004A5212">
      <w:pPr>
        <w:pStyle w:val="Ttulo2"/>
        <w:widowControl/>
        <w:rPr>
          <w:lang w:val="pt-BR"/>
        </w:rPr>
      </w:pPr>
      <w:bookmarkStart w:id="10" w:name="_Toc18206543"/>
      <w:r>
        <w:rPr>
          <w:lang w:val="pt-BR"/>
        </w:rPr>
        <w:t>&lt;</w:t>
      </w:r>
      <w:r w:rsidR="00650AED">
        <w:rPr>
          <w:lang w:val="pt-BR"/>
        </w:rPr>
        <w:t>Baixa de Estoque</w:t>
      </w:r>
      <w:r>
        <w:rPr>
          <w:lang w:val="pt-BR"/>
        </w:rPr>
        <w:t>&gt;</w:t>
      </w:r>
      <w:bookmarkEnd w:id="10"/>
    </w:p>
    <w:p w14:paraId="104ECAC7" w14:textId="6899B933" w:rsidR="00650AED" w:rsidRPr="00650AED" w:rsidRDefault="00650AED" w:rsidP="00650AED">
      <w:pPr>
        <w:pStyle w:val="Corpodetexto"/>
        <w:ind w:left="0"/>
        <w:rPr>
          <w:sz w:val="22"/>
          <w:szCs w:val="22"/>
          <w:lang w:val="pt-BR"/>
        </w:rPr>
      </w:pPr>
      <w:r w:rsidRPr="00650AED">
        <w:rPr>
          <w:sz w:val="22"/>
          <w:szCs w:val="22"/>
          <w:lang w:val="pt-BR"/>
        </w:rPr>
        <w:t>O estabelecimento tem um método ineficaz de contagem para baixa de estoque, sendo tudo manual, tem grande probabilidade de haver erros que influenciam na contagem em si, e que podem trazer prejuízos financeiros</w:t>
      </w:r>
      <w:r>
        <w:rPr>
          <w:sz w:val="22"/>
          <w:szCs w:val="22"/>
          <w:lang w:val="pt-BR"/>
        </w:rPr>
        <w:t>.</w:t>
      </w:r>
    </w:p>
    <w:p w14:paraId="4FA8B42F" w14:textId="635B7BC6" w:rsidR="00A95D29" w:rsidRDefault="004A5212">
      <w:pPr>
        <w:pStyle w:val="Ttulo2"/>
        <w:widowControl/>
        <w:rPr>
          <w:lang w:val="pt-BR"/>
        </w:rPr>
      </w:pPr>
      <w:bookmarkStart w:id="11" w:name="_Toc18206544"/>
      <w:r>
        <w:rPr>
          <w:lang w:val="pt-BR"/>
        </w:rPr>
        <w:t>&lt;</w:t>
      </w:r>
      <w:r w:rsidR="00650AED">
        <w:rPr>
          <w:lang w:val="pt-BR"/>
        </w:rPr>
        <w:t>Controle de Validade</w:t>
      </w:r>
      <w:r>
        <w:rPr>
          <w:lang w:val="pt-BR"/>
        </w:rPr>
        <w:t>&gt;</w:t>
      </w:r>
      <w:bookmarkEnd w:id="11"/>
    </w:p>
    <w:p w14:paraId="1C1F8E2E" w14:textId="624C1900" w:rsidR="00650AED" w:rsidRPr="00650AED" w:rsidRDefault="00650AED" w:rsidP="00650AED">
      <w:pPr>
        <w:pStyle w:val="Corpodetexto"/>
        <w:ind w:left="0"/>
        <w:rPr>
          <w:sz w:val="22"/>
          <w:szCs w:val="22"/>
          <w:lang w:val="pt-BR"/>
        </w:rPr>
      </w:pPr>
      <w:r w:rsidRPr="00650AED">
        <w:rPr>
          <w:sz w:val="22"/>
          <w:szCs w:val="22"/>
          <w:lang w:val="pt-BR"/>
        </w:rPr>
        <w:t>O controle de validade também é falho, como não existe um painel onde mostre os produtos perto de vencer, é muito comum que alguns produtos vencidos sejam comercializados. O que também não pode ocorrer, podendo trazer grandes prejuízos financeiros, como multas ou até mesmo o fechamento do estabelecimento.</w:t>
      </w:r>
    </w:p>
    <w:p w14:paraId="4D5DFF5B" w14:textId="316EA643" w:rsidR="00A95D29" w:rsidRDefault="004A5212">
      <w:pPr>
        <w:pStyle w:val="Ttulo2"/>
        <w:widowControl/>
        <w:rPr>
          <w:lang w:val="pt-BR"/>
        </w:rPr>
      </w:pPr>
      <w:bookmarkStart w:id="12" w:name="_Toc18206545"/>
      <w:r>
        <w:rPr>
          <w:lang w:val="pt-BR"/>
        </w:rPr>
        <w:t>&lt;</w:t>
      </w:r>
      <w:r w:rsidR="00650AED">
        <w:rPr>
          <w:lang w:val="pt-BR"/>
        </w:rPr>
        <w:t>Controle de Aquisição</w:t>
      </w:r>
      <w:r>
        <w:rPr>
          <w:lang w:val="pt-BR"/>
        </w:rPr>
        <w:t>&gt;</w:t>
      </w:r>
      <w:bookmarkEnd w:id="12"/>
    </w:p>
    <w:p w14:paraId="30D095B9" w14:textId="20FF7D23" w:rsidR="00650AED" w:rsidRPr="00AF1E29" w:rsidRDefault="00650AED" w:rsidP="00AF1E29">
      <w:pPr>
        <w:pStyle w:val="Corpodetexto"/>
        <w:ind w:left="0"/>
        <w:rPr>
          <w:sz w:val="22"/>
          <w:szCs w:val="22"/>
          <w:lang w:val="pt-BR"/>
        </w:rPr>
      </w:pPr>
      <w:r w:rsidRPr="00AF1E29">
        <w:rPr>
          <w:sz w:val="22"/>
          <w:szCs w:val="22"/>
          <w:lang w:val="pt-BR"/>
        </w:rPr>
        <w:t xml:space="preserve">Para controlar financeiramente o que foi comprado e quando foi comprado também é complicado no estabelecimento, pois o que restam são as notas, mas para validação de data e quantidade de produto que entrou fica complicado, pois existem diversos tipos de produtos e não é nada organizado manter um controle de inúmeras notas onde você tem que validar inúmeras variáveis uma a uma, também pode trazer prejuízos para o estabelecimento, pois </w:t>
      </w:r>
      <w:r w:rsidR="00AF1E29" w:rsidRPr="00AF1E29">
        <w:rPr>
          <w:sz w:val="22"/>
          <w:szCs w:val="22"/>
          <w:lang w:val="pt-BR"/>
        </w:rPr>
        <w:t xml:space="preserve">acidentes acontecem, ainda mais com papéis que podem se rasgar, ou se perder. </w:t>
      </w:r>
    </w:p>
    <w:p w14:paraId="6F650B40" w14:textId="77777777" w:rsidR="005D43CF" w:rsidRDefault="005D43CF">
      <w:pPr>
        <w:pStyle w:val="InfoBlue"/>
        <w:rPr>
          <w:lang w:val="pt-BR"/>
        </w:rPr>
      </w:pPr>
    </w:p>
    <w:sectPr w:rsidR="005D43C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508B" w14:textId="77777777" w:rsidR="00B5518F" w:rsidRDefault="00B5518F">
      <w:pPr>
        <w:spacing w:line="240" w:lineRule="auto"/>
      </w:pPr>
      <w:r>
        <w:separator/>
      </w:r>
    </w:p>
  </w:endnote>
  <w:endnote w:type="continuationSeparator" w:id="0">
    <w:p w14:paraId="1A7222CB" w14:textId="77777777" w:rsidR="00B5518F" w:rsidRDefault="00B55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5D29" w14:paraId="6CAC620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97D73" w14:textId="77777777" w:rsidR="00A95D29" w:rsidRDefault="004A521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8E8390" w14:textId="0CB03410" w:rsidR="00A95D29" w:rsidRDefault="004A5212">
          <w:pPr>
            <w:jc w:val="center"/>
          </w:pPr>
          <w:r>
            <w:sym w:font="Symbol" w:char="F0D3"/>
          </w:r>
          <w:fldSimple w:instr=" DOCPROPERTY &quot;Company&quot;  \* MERGEFORMAT ">
            <w:r w:rsidR="005D43CF" w:rsidRPr="005D43CF">
              <w:rPr>
                <w:b/>
                <w:bCs/>
              </w:rPr>
              <w:t>&lt;</w:t>
            </w:r>
            <w:r w:rsidR="00C54006">
              <w:rPr>
                <w:b/>
                <w:bCs/>
              </w:rPr>
              <w:t>Amanita</w:t>
            </w:r>
            <w:r w:rsidR="005D43CF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400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5A1389" w14:textId="77777777" w:rsidR="00A95D29" w:rsidRDefault="004A521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2C38CEA7" w14:textId="77777777" w:rsidR="00A95D29" w:rsidRDefault="00A95D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42DE" w14:textId="77777777" w:rsidR="00B5518F" w:rsidRDefault="00B5518F">
      <w:pPr>
        <w:spacing w:line="240" w:lineRule="auto"/>
      </w:pPr>
      <w:r>
        <w:separator/>
      </w:r>
    </w:p>
  </w:footnote>
  <w:footnote w:type="continuationSeparator" w:id="0">
    <w:p w14:paraId="626DA366" w14:textId="77777777" w:rsidR="00B5518F" w:rsidRDefault="00B55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6D87" w14:textId="77777777" w:rsidR="00A95D29" w:rsidRDefault="00A95D29">
    <w:pPr>
      <w:rPr>
        <w:sz w:val="24"/>
        <w:szCs w:val="24"/>
      </w:rPr>
    </w:pPr>
  </w:p>
  <w:p w14:paraId="0641A7D1" w14:textId="77777777" w:rsidR="00A95D29" w:rsidRDefault="00A95D29">
    <w:pPr>
      <w:pBdr>
        <w:top w:val="single" w:sz="6" w:space="1" w:color="auto"/>
      </w:pBdr>
      <w:rPr>
        <w:sz w:val="24"/>
        <w:szCs w:val="24"/>
      </w:rPr>
    </w:pPr>
  </w:p>
  <w:p w14:paraId="1FCFB340" w14:textId="66A2BE0D" w:rsidR="00A95D29" w:rsidRDefault="004A521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D43CF" w:rsidRPr="005D43CF">
      <w:rPr>
        <w:rFonts w:ascii="Arial" w:hAnsi="Arial"/>
        <w:sz w:val="36"/>
        <w:szCs w:val="36"/>
      </w:rPr>
      <w:t>&lt;</w:t>
    </w:r>
    <w:r w:rsidR="005D43CF">
      <w:rPr>
        <w:rFonts w:ascii="Arial" w:hAnsi="Arial"/>
        <w:sz w:val="36"/>
        <w:szCs w:val="36"/>
      </w:rPr>
      <w:t>Amanita</w:t>
    </w:r>
    <w:r w:rsidR="005D43C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E1C6C2C" w14:textId="77777777" w:rsidR="00A95D29" w:rsidRDefault="00A95D29">
    <w:pPr>
      <w:pBdr>
        <w:bottom w:val="single" w:sz="6" w:space="1" w:color="auto"/>
      </w:pBdr>
      <w:jc w:val="right"/>
      <w:rPr>
        <w:sz w:val="24"/>
        <w:szCs w:val="24"/>
      </w:rPr>
    </w:pPr>
  </w:p>
  <w:p w14:paraId="236ED098" w14:textId="77777777" w:rsidR="00A95D29" w:rsidRDefault="00A95D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88D" w14:textId="77777777" w:rsidR="00A95D29" w:rsidRDefault="00A95D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BC10DD9"/>
    <w:multiLevelType w:val="multilevel"/>
    <w:tmpl w:val="010EB1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CF"/>
    <w:rsid w:val="004A5212"/>
    <w:rsid w:val="005D43CF"/>
    <w:rsid w:val="00650AED"/>
    <w:rsid w:val="00963BD1"/>
    <w:rsid w:val="00A95D29"/>
    <w:rsid w:val="00AF1E29"/>
    <w:rsid w:val="00B5518F"/>
    <w:rsid w:val="00C1535B"/>
    <w:rsid w:val="00C54006"/>
    <w:rsid w:val="00D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E55B9"/>
  <w15:chartTrackingRefBased/>
  <w15:docId w15:val="{D3AA92BF-5EB4-43E3-B160-37737842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que\Deskto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55</TotalTime>
  <Pages>3</Pages>
  <Words>399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Taique</dc:creator>
  <cp:keywords/>
  <dc:description/>
  <cp:lastModifiedBy>THAYNA FREITAS CARRETERO DA SILVA</cp:lastModifiedBy>
  <cp:revision>3</cp:revision>
  <cp:lastPrinted>2001-09-13T12:41:00Z</cp:lastPrinted>
  <dcterms:created xsi:type="dcterms:W3CDTF">2021-05-31T23:09:00Z</dcterms:created>
  <dcterms:modified xsi:type="dcterms:W3CDTF">2021-06-15T01:40:00Z</dcterms:modified>
</cp:coreProperties>
</file>