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EF1F" w14:textId="7C5C1F72" w:rsidR="00C5761D" w:rsidRDefault="007332C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AF7C82">
        <w:rPr>
          <w:lang w:val="pt-BR"/>
        </w:rPr>
        <w:t>&lt;</w:t>
      </w:r>
      <w:r w:rsidR="003033B3">
        <w:rPr>
          <w:lang w:val="pt-BR"/>
        </w:rPr>
        <w:t>Amanita</w:t>
      </w:r>
      <w:r w:rsidR="00AF7C82">
        <w:rPr>
          <w:lang w:val="pt-BR"/>
        </w:rPr>
        <w:t>&gt;</w:t>
      </w:r>
      <w:r>
        <w:rPr>
          <w:lang w:val="pt-BR"/>
        </w:rPr>
        <w:fldChar w:fldCharType="end"/>
      </w:r>
    </w:p>
    <w:p w14:paraId="31C8352E" w14:textId="77777777" w:rsidR="00C5761D" w:rsidRDefault="007332C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F7C82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8ACF309" w14:textId="77777777" w:rsidR="00C5761D" w:rsidRDefault="00C5761D">
      <w:pPr>
        <w:pStyle w:val="Ttulo"/>
        <w:jc w:val="right"/>
        <w:rPr>
          <w:lang w:val="pt-BR"/>
        </w:rPr>
      </w:pPr>
    </w:p>
    <w:p w14:paraId="4DF48B7E" w14:textId="77777777" w:rsidR="00C5761D" w:rsidRDefault="007332C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99837D7" w14:textId="77777777" w:rsidR="00C5761D" w:rsidRDefault="00C5761D">
      <w:pPr>
        <w:pStyle w:val="Ttulo"/>
        <w:rPr>
          <w:sz w:val="28"/>
          <w:szCs w:val="28"/>
          <w:lang w:val="pt-BR"/>
        </w:rPr>
      </w:pPr>
    </w:p>
    <w:p w14:paraId="4A123338" w14:textId="77777777" w:rsidR="00C5761D" w:rsidRDefault="00C5761D">
      <w:pPr>
        <w:rPr>
          <w:lang w:val="pt-BR"/>
        </w:rPr>
        <w:sectPr w:rsidR="00C576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743D8D1" w14:textId="77777777" w:rsidR="00C5761D" w:rsidRDefault="007332C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61D" w14:paraId="59827F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8BDD" w14:textId="77777777" w:rsidR="00C5761D" w:rsidRDefault="007332C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F7122" w14:textId="77777777" w:rsidR="00C5761D" w:rsidRDefault="007332C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3E2A4" w14:textId="77777777" w:rsidR="00C5761D" w:rsidRDefault="007332C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A9DBE" w14:textId="77777777" w:rsidR="00C5761D" w:rsidRDefault="007332C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5761D" w14:paraId="7616FA2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2023F" w14:textId="77777777" w:rsidR="00C5761D" w:rsidRDefault="007332C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1EE1" w14:textId="77777777" w:rsidR="00C5761D" w:rsidRDefault="007332C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6581B" w14:textId="77777777" w:rsidR="00C5761D" w:rsidRDefault="007332C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EF0C0" w14:textId="77777777" w:rsidR="00C5761D" w:rsidRDefault="007332C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C5761D" w14:paraId="0D60A23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75C25" w14:textId="77777777" w:rsidR="00C5761D" w:rsidRDefault="00C5761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D746" w14:textId="77777777" w:rsidR="00C5761D" w:rsidRDefault="00C5761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7E7B" w14:textId="77777777" w:rsidR="00C5761D" w:rsidRDefault="00C5761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A1DA9" w14:textId="77777777" w:rsidR="00C5761D" w:rsidRDefault="00C5761D">
            <w:pPr>
              <w:pStyle w:val="Tabletext"/>
              <w:rPr>
                <w:lang w:val="pt-BR"/>
              </w:rPr>
            </w:pPr>
          </w:p>
        </w:tc>
      </w:tr>
      <w:tr w:rsidR="00C5761D" w14:paraId="5BD8F28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C7000" w14:textId="77777777" w:rsidR="00C5761D" w:rsidRDefault="00C5761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17D2D" w14:textId="77777777" w:rsidR="00C5761D" w:rsidRDefault="00C5761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04A2" w14:textId="77777777" w:rsidR="00C5761D" w:rsidRDefault="00C5761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A9A2A" w14:textId="77777777" w:rsidR="00C5761D" w:rsidRDefault="00C5761D">
            <w:pPr>
              <w:pStyle w:val="Tabletext"/>
              <w:rPr>
                <w:lang w:val="pt-BR"/>
              </w:rPr>
            </w:pPr>
          </w:p>
        </w:tc>
      </w:tr>
      <w:tr w:rsidR="00C5761D" w14:paraId="5B5B28C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D2ADE" w14:textId="77777777" w:rsidR="00C5761D" w:rsidRDefault="00C5761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249DC" w14:textId="77777777" w:rsidR="00C5761D" w:rsidRDefault="00C5761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5424" w14:textId="77777777" w:rsidR="00C5761D" w:rsidRDefault="00C5761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0AD0A" w14:textId="77777777" w:rsidR="00C5761D" w:rsidRDefault="00C5761D">
            <w:pPr>
              <w:pStyle w:val="Tabletext"/>
              <w:rPr>
                <w:lang w:val="pt-BR"/>
              </w:rPr>
            </w:pPr>
          </w:p>
        </w:tc>
      </w:tr>
    </w:tbl>
    <w:p w14:paraId="53394E50" w14:textId="77777777" w:rsidR="00C5761D" w:rsidRDefault="00C5761D">
      <w:pPr>
        <w:rPr>
          <w:lang w:val="pt-BR"/>
        </w:rPr>
      </w:pPr>
    </w:p>
    <w:p w14:paraId="587E26FB" w14:textId="77777777" w:rsidR="00C5761D" w:rsidRDefault="007332C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AAA55CE" w14:textId="77777777" w:rsidR="00C5761D" w:rsidRDefault="007332C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AABE1" w14:textId="77777777" w:rsidR="00C5761D" w:rsidRDefault="007332C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2B31F4" w14:textId="12F837E1" w:rsidR="00C5761D" w:rsidRDefault="007332C5" w:rsidP="00313A5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2838FB" w14:textId="0CDF22D4" w:rsidR="00C5761D" w:rsidRDefault="007332C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</w:t>
      </w:r>
      <w:r w:rsidR="00313A56">
        <w:rPr>
          <w:noProof/>
          <w:lang w:val="pt-BR"/>
        </w:rPr>
        <w:t>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1EB8C5" w14:textId="77777777" w:rsidR="00C5761D" w:rsidRDefault="007332C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A33143" w14:textId="7E22AD6F" w:rsidR="00C5761D" w:rsidRDefault="007332C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</w:t>
      </w:r>
      <w:r w:rsidR="00313A56">
        <w:rPr>
          <w:noProof/>
          <w:lang w:val="pt-BR"/>
        </w:rPr>
        <w:t>EMIN</w:t>
      </w:r>
      <w:r>
        <w:rPr>
          <w:noProof/>
          <w:lang w:val="pt-BR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A5AD0F" w14:textId="2C6F899C" w:rsidR="00C5761D" w:rsidRDefault="007332C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</w:t>
      </w:r>
      <w:r w:rsidR="00313A56">
        <w:rPr>
          <w:noProof/>
          <w:lang w:val="pt-BR"/>
        </w:rPr>
        <w:t>EMAX</w:t>
      </w:r>
      <w:r>
        <w:rPr>
          <w:noProof/>
          <w:lang w:val="pt-BR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5A6658" w14:textId="26214796" w:rsidR="00C5761D" w:rsidRDefault="007332C5" w:rsidP="00313A5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</w:t>
      </w:r>
      <w:r w:rsidR="00313A56">
        <w:rPr>
          <w:noProof/>
          <w:lang w:val="pt-BR"/>
        </w:rPr>
        <w:t>ON</w:t>
      </w:r>
      <w:r>
        <w:rPr>
          <w:noProof/>
          <w:lang w:val="pt-BR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153209" w14:textId="7043258D" w:rsidR="00C5761D" w:rsidRDefault="007332C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</w:t>
      </w:r>
      <w:r w:rsidR="00313A56">
        <w:rPr>
          <w:noProof/>
          <w:lang w:val="pt-BR"/>
        </w:rPr>
        <w:t>OFF</w:t>
      </w:r>
      <w:r>
        <w:rPr>
          <w:noProof/>
          <w:lang w:val="pt-BR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677AD8" w14:textId="77777777" w:rsidR="00C5761D" w:rsidRDefault="007332C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F7C82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0FE07CE6" w14:textId="77777777" w:rsidR="00C5761D" w:rsidRDefault="007332C5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1BBCA37" w14:textId="7D18E2D2" w:rsidR="00AF7C82" w:rsidRPr="00AF7C82" w:rsidRDefault="00AF7C82" w:rsidP="00AF7C82">
      <w:pPr>
        <w:pStyle w:val="Corpodetexto"/>
        <w:ind w:left="0"/>
        <w:rPr>
          <w:sz w:val="22"/>
          <w:szCs w:val="22"/>
          <w:lang w:val="pt-BR"/>
        </w:rPr>
      </w:pPr>
      <w:r w:rsidRPr="00AF7C82">
        <w:rPr>
          <w:sz w:val="22"/>
          <w:szCs w:val="22"/>
          <w:lang w:val="pt-BR"/>
        </w:rPr>
        <w:t>Esse documento funciona como um dicionário de dados para o usuário, aqui consta todas as nomenclaturas nas quais o cliente pode não se sentir confortável de primeira.</w:t>
      </w:r>
    </w:p>
    <w:p w14:paraId="33F26D79" w14:textId="77777777" w:rsidR="00C5761D" w:rsidRDefault="007332C5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71"/>
      <w:r>
        <w:rPr>
          <w:lang w:val="pt-BR"/>
        </w:rPr>
        <w:t>Finalidade</w:t>
      </w:r>
      <w:bookmarkEnd w:id="3"/>
      <w:bookmarkEnd w:id="4"/>
      <w:bookmarkEnd w:id="5"/>
    </w:p>
    <w:p w14:paraId="49D9992D" w14:textId="389D6630" w:rsidR="00AF7C82" w:rsidRPr="00AF7C82" w:rsidRDefault="00AF7C82" w:rsidP="00AF7C82">
      <w:pPr>
        <w:pStyle w:val="Corpodetexto"/>
        <w:ind w:left="0"/>
        <w:rPr>
          <w:sz w:val="22"/>
          <w:szCs w:val="22"/>
          <w:lang w:val="pt-BR"/>
        </w:rPr>
      </w:pPr>
      <w:r w:rsidRPr="00AF7C82">
        <w:rPr>
          <w:sz w:val="22"/>
          <w:szCs w:val="22"/>
          <w:lang w:val="pt-BR"/>
        </w:rPr>
        <w:t>Aqui o usuário poderá se informar melhor das dúvidas relacionadas a nomenclaturas no sistema que possam ser confusas no dia a dia.</w:t>
      </w:r>
    </w:p>
    <w:p w14:paraId="25346B25" w14:textId="77777777" w:rsidR="00C5761D" w:rsidRDefault="007332C5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72"/>
      <w:r>
        <w:rPr>
          <w:lang w:val="pt-BR"/>
        </w:rPr>
        <w:t>Escopo</w:t>
      </w:r>
      <w:bookmarkEnd w:id="6"/>
      <w:bookmarkEnd w:id="7"/>
      <w:bookmarkEnd w:id="8"/>
    </w:p>
    <w:p w14:paraId="262C3BBB" w14:textId="137E3604" w:rsidR="0051207E" w:rsidRPr="005E0628" w:rsidRDefault="0051207E" w:rsidP="005E0628">
      <w:pPr>
        <w:pStyle w:val="Corpodetexto"/>
        <w:ind w:left="0"/>
        <w:rPr>
          <w:sz w:val="22"/>
          <w:szCs w:val="22"/>
          <w:lang w:val="pt-BR"/>
        </w:rPr>
      </w:pPr>
      <w:r w:rsidRPr="005E0628">
        <w:rPr>
          <w:sz w:val="22"/>
          <w:szCs w:val="22"/>
          <w:lang w:val="pt-BR"/>
        </w:rPr>
        <w:t>Aqui estarão devidamente explicadas as nomenclaturas do software Amanita</w:t>
      </w:r>
      <w:r w:rsidR="005E0628" w:rsidRPr="005E0628">
        <w:rPr>
          <w:sz w:val="22"/>
          <w:szCs w:val="22"/>
          <w:lang w:val="pt-BR"/>
        </w:rPr>
        <w:t xml:space="preserve"> para quem tiver interesse ou dúvidas relacionadas durante o uso da aplicação.</w:t>
      </w:r>
      <w:r w:rsidRPr="005E0628">
        <w:rPr>
          <w:sz w:val="22"/>
          <w:szCs w:val="22"/>
          <w:lang w:val="pt-BR"/>
        </w:rPr>
        <w:t xml:space="preserve"> </w:t>
      </w:r>
    </w:p>
    <w:p w14:paraId="7C76BA4B" w14:textId="77777777" w:rsidR="00C5761D" w:rsidRDefault="007332C5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74"/>
      <w:r>
        <w:rPr>
          <w:lang w:val="pt-BR"/>
        </w:rPr>
        <w:t>Visão Geral</w:t>
      </w:r>
      <w:bookmarkEnd w:id="9"/>
      <w:bookmarkEnd w:id="10"/>
      <w:bookmarkEnd w:id="11"/>
    </w:p>
    <w:p w14:paraId="308B03E2" w14:textId="348E1E3D" w:rsidR="005E0628" w:rsidRPr="005E0628" w:rsidRDefault="005E0628" w:rsidP="005E0628">
      <w:pPr>
        <w:pStyle w:val="Corpodetexto"/>
        <w:ind w:left="0"/>
        <w:rPr>
          <w:sz w:val="22"/>
          <w:szCs w:val="22"/>
          <w:lang w:val="pt-BR"/>
        </w:rPr>
      </w:pPr>
      <w:r w:rsidRPr="005E0628">
        <w:rPr>
          <w:sz w:val="22"/>
          <w:szCs w:val="22"/>
          <w:lang w:val="pt-BR"/>
        </w:rPr>
        <w:t xml:space="preserve">Os termos serão explicados da forma mais clara possível para que assim esteja claro para qualquer tipo de usuário que </w:t>
      </w:r>
      <w:r>
        <w:rPr>
          <w:sz w:val="22"/>
          <w:szCs w:val="22"/>
          <w:lang w:val="pt-BR"/>
        </w:rPr>
        <w:t>queira mais informações sobre o dicionário de dados da aplicação.</w:t>
      </w:r>
    </w:p>
    <w:p w14:paraId="3205C637" w14:textId="77777777" w:rsidR="00C5761D" w:rsidRDefault="007332C5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75"/>
      <w:r>
        <w:rPr>
          <w:sz w:val="20"/>
          <w:szCs w:val="20"/>
          <w:lang w:val="pt-BR"/>
        </w:rPr>
        <w:t>Definições</w:t>
      </w:r>
      <w:bookmarkEnd w:id="12"/>
    </w:p>
    <w:p w14:paraId="5660A1AF" w14:textId="0405671C" w:rsidR="00C5761D" w:rsidRDefault="007332C5">
      <w:pPr>
        <w:pStyle w:val="Ttulo2"/>
        <w:widowControl/>
        <w:rPr>
          <w:lang w:val="pt-BR"/>
        </w:rPr>
      </w:pPr>
      <w:bookmarkStart w:id="13" w:name="_Toc18206576"/>
      <w:r>
        <w:rPr>
          <w:lang w:val="pt-BR"/>
        </w:rPr>
        <w:t>&lt;</w:t>
      </w:r>
      <w:r w:rsidR="00AF7C82">
        <w:rPr>
          <w:lang w:val="pt-BR"/>
        </w:rPr>
        <w:t>EMIN</w:t>
      </w:r>
      <w:r>
        <w:rPr>
          <w:lang w:val="pt-BR"/>
        </w:rPr>
        <w:t>&gt;</w:t>
      </w:r>
      <w:bookmarkEnd w:id="13"/>
    </w:p>
    <w:p w14:paraId="178906E2" w14:textId="4DC4403D" w:rsidR="00AF7C82" w:rsidRPr="00AF7C82" w:rsidRDefault="00AF7C82" w:rsidP="00AF7C82">
      <w:pPr>
        <w:pStyle w:val="Corpodetexto"/>
        <w:ind w:left="0"/>
        <w:rPr>
          <w:sz w:val="22"/>
          <w:szCs w:val="22"/>
          <w:lang w:val="pt-BR"/>
        </w:rPr>
      </w:pPr>
      <w:r w:rsidRPr="00AF7C82">
        <w:rPr>
          <w:sz w:val="22"/>
          <w:szCs w:val="22"/>
          <w:lang w:val="pt-BR"/>
        </w:rPr>
        <w:t>EMIN significa o estoque mínimo que será configurado no software para os produtos.</w:t>
      </w:r>
    </w:p>
    <w:p w14:paraId="10291E29" w14:textId="6A5D0B0D" w:rsidR="00C5761D" w:rsidRDefault="007332C5">
      <w:pPr>
        <w:pStyle w:val="Ttulo2"/>
        <w:widowControl/>
        <w:rPr>
          <w:lang w:val="pt-BR"/>
        </w:rPr>
      </w:pPr>
      <w:bookmarkStart w:id="14" w:name="_Toc18206577"/>
      <w:r>
        <w:rPr>
          <w:lang w:val="pt-BR"/>
        </w:rPr>
        <w:t>&lt;</w:t>
      </w:r>
      <w:r w:rsidR="00AF7C82">
        <w:rPr>
          <w:lang w:val="pt-BR"/>
        </w:rPr>
        <w:t>EMAX</w:t>
      </w:r>
      <w:r>
        <w:rPr>
          <w:lang w:val="pt-BR"/>
        </w:rPr>
        <w:t>&gt;</w:t>
      </w:r>
      <w:bookmarkEnd w:id="14"/>
    </w:p>
    <w:p w14:paraId="10CB01DE" w14:textId="0EABA34D" w:rsidR="00AF7C82" w:rsidRPr="00AF7C82" w:rsidRDefault="00AF7C82" w:rsidP="00AF7C82">
      <w:pPr>
        <w:pStyle w:val="Corpodetexto"/>
        <w:ind w:left="0"/>
        <w:rPr>
          <w:sz w:val="22"/>
          <w:szCs w:val="22"/>
          <w:lang w:val="pt-BR"/>
        </w:rPr>
      </w:pPr>
      <w:r w:rsidRPr="00AF7C82">
        <w:rPr>
          <w:sz w:val="22"/>
          <w:szCs w:val="22"/>
          <w:lang w:val="pt-BR"/>
        </w:rPr>
        <w:t>EMAX significa o estoque máximo, estoque limite configurado no software para os produtos.</w:t>
      </w:r>
    </w:p>
    <w:p w14:paraId="2CC7F949" w14:textId="4A8049B3" w:rsidR="00C5761D" w:rsidRDefault="007332C5">
      <w:pPr>
        <w:pStyle w:val="Ttulo2"/>
        <w:widowControl/>
        <w:rPr>
          <w:lang w:val="pt-BR"/>
        </w:rPr>
      </w:pPr>
      <w:bookmarkStart w:id="15" w:name="_Toc18206578"/>
      <w:r>
        <w:rPr>
          <w:lang w:val="pt-BR"/>
        </w:rPr>
        <w:t>&lt;</w:t>
      </w:r>
      <w:r w:rsidR="00AF7C82">
        <w:rPr>
          <w:lang w:val="pt-BR"/>
        </w:rPr>
        <w:t>ON</w:t>
      </w:r>
      <w:r>
        <w:rPr>
          <w:lang w:val="pt-BR"/>
        </w:rPr>
        <w:t>&gt;</w:t>
      </w:r>
      <w:bookmarkEnd w:id="15"/>
    </w:p>
    <w:p w14:paraId="078FE565" w14:textId="0955726C" w:rsidR="00AF7C82" w:rsidRPr="00AF7C82" w:rsidRDefault="00AF7C82" w:rsidP="00AF7C82">
      <w:pPr>
        <w:pStyle w:val="Corpodetexto"/>
        <w:ind w:left="0"/>
        <w:rPr>
          <w:sz w:val="22"/>
          <w:szCs w:val="22"/>
          <w:lang w:val="pt-BR"/>
        </w:rPr>
      </w:pPr>
      <w:r w:rsidRPr="00AF7C82">
        <w:rPr>
          <w:sz w:val="22"/>
          <w:szCs w:val="22"/>
          <w:lang w:val="pt-BR"/>
        </w:rPr>
        <w:t>ON é aquele produto que na opção ON/OFF está ativo no sistema.</w:t>
      </w:r>
    </w:p>
    <w:p w14:paraId="0FA99C35" w14:textId="2ACE1255" w:rsidR="00C5761D" w:rsidRDefault="007332C5">
      <w:pPr>
        <w:pStyle w:val="Ttulo2"/>
        <w:rPr>
          <w:lang w:val="pt-BR"/>
        </w:rPr>
      </w:pPr>
      <w:bookmarkStart w:id="16" w:name="_Toc18206581"/>
      <w:r>
        <w:rPr>
          <w:lang w:val="pt-BR"/>
        </w:rPr>
        <w:t>&lt;</w:t>
      </w:r>
      <w:r w:rsidR="00AF7C82">
        <w:rPr>
          <w:lang w:val="pt-BR"/>
        </w:rPr>
        <w:t>OFF</w:t>
      </w:r>
      <w:r>
        <w:rPr>
          <w:lang w:val="pt-BR"/>
        </w:rPr>
        <w:t>&gt;</w:t>
      </w:r>
      <w:bookmarkEnd w:id="16"/>
    </w:p>
    <w:p w14:paraId="3EA2096A" w14:textId="7D306E08" w:rsidR="00AF7C82" w:rsidRPr="00AF7C82" w:rsidRDefault="00AF7C82" w:rsidP="00AF7C82">
      <w:pPr>
        <w:rPr>
          <w:sz w:val="22"/>
          <w:szCs w:val="22"/>
          <w:lang w:val="pt-BR"/>
        </w:rPr>
      </w:pPr>
      <w:r w:rsidRPr="00AF7C82">
        <w:rPr>
          <w:sz w:val="22"/>
          <w:szCs w:val="22"/>
          <w:lang w:val="pt-BR"/>
        </w:rPr>
        <w:t>OFF é aquele produto que na opção ON/OFF está inativa no sistema.</w:t>
      </w:r>
    </w:p>
    <w:p w14:paraId="5E72CA33" w14:textId="45FA2F7A" w:rsidR="00AF7C82" w:rsidRDefault="00AF7C82">
      <w:pPr>
        <w:pStyle w:val="InfoBlue"/>
        <w:rPr>
          <w:lang w:val="pt-BR"/>
        </w:rPr>
      </w:pPr>
    </w:p>
    <w:sectPr w:rsidR="00AF7C82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1691" w14:textId="77777777" w:rsidR="00A40EEA" w:rsidRDefault="00A40EEA">
      <w:pPr>
        <w:spacing w:line="240" w:lineRule="auto"/>
      </w:pPr>
      <w:r>
        <w:separator/>
      </w:r>
    </w:p>
  </w:endnote>
  <w:endnote w:type="continuationSeparator" w:id="0">
    <w:p w14:paraId="2CC32960" w14:textId="77777777" w:rsidR="00A40EEA" w:rsidRDefault="00A40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62DA" w14:textId="77777777" w:rsidR="003033B3" w:rsidRDefault="003033B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B256" w14:textId="77777777" w:rsidR="003033B3" w:rsidRDefault="003033B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2943" w14:textId="77777777" w:rsidR="003033B3" w:rsidRDefault="003033B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61D" w14:paraId="6150A10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E47205" w14:textId="77777777" w:rsidR="00C5761D" w:rsidRDefault="007332C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F7224D" w14:textId="02BE007A" w:rsidR="00C5761D" w:rsidRDefault="007332C5">
          <w:pPr>
            <w:jc w:val="center"/>
          </w:pPr>
          <w:r>
            <w:sym w:font="Symbol" w:char="F0D3"/>
          </w:r>
          <w:fldSimple w:instr=" DOCPROPERTY &quot;Company&quot;  \* MERGEFORMAT ">
            <w:r w:rsidR="00AF7C82" w:rsidRPr="00AF7C82">
              <w:rPr>
                <w:b/>
                <w:bCs/>
              </w:rPr>
              <w:t>&lt;</w:t>
            </w:r>
            <w:r w:rsidR="00AF7C82">
              <w:rPr>
                <w:b/>
                <w:bCs/>
              </w:rPr>
              <w:t>Amanita</w:t>
            </w:r>
            <w:r w:rsidR="00AF7C82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33B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BC0D0" w14:textId="77777777" w:rsidR="00C5761D" w:rsidRDefault="007332C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D3FB0CF" w14:textId="77777777" w:rsidR="00C5761D" w:rsidRDefault="00C576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0305" w14:textId="77777777" w:rsidR="00A40EEA" w:rsidRDefault="00A40EEA">
      <w:pPr>
        <w:spacing w:line="240" w:lineRule="auto"/>
      </w:pPr>
      <w:r>
        <w:separator/>
      </w:r>
    </w:p>
  </w:footnote>
  <w:footnote w:type="continuationSeparator" w:id="0">
    <w:p w14:paraId="03F91402" w14:textId="77777777" w:rsidR="00A40EEA" w:rsidRDefault="00A40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80D" w14:textId="77777777" w:rsidR="003033B3" w:rsidRDefault="003033B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F45D" w14:textId="77777777" w:rsidR="00C5761D" w:rsidRDefault="00C5761D">
    <w:pPr>
      <w:rPr>
        <w:sz w:val="24"/>
        <w:szCs w:val="24"/>
      </w:rPr>
    </w:pPr>
  </w:p>
  <w:p w14:paraId="503F4BFB" w14:textId="77777777" w:rsidR="00C5761D" w:rsidRDefault="00C5761D">
    <w:pPr>
      <w:pBdr>
        <w:top w:val="single" w:sz="6" w:space="1" w:color="auto"/>
      </w:pBdr>
      <w:rPr>
        <w:sz w:val="24"/>
        <w:szCs w:val="24"/>
      </w:rPr>
    </w:pPr>
  </w:p>
  <w:p w14:paraId="2752BEDE" w14:textId="1F28C167" w:rsidR="00C5761D" w:rsidRDefault="007332C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F7C82" w:rsidRPr="00AF7C82">
      <w:rPr>
        <w:rFonts w:ascii="Arial" w:hAnsi="Arial"/>
        <w:sz w:val="36"/>
        <w:szCs w:val="36"/>
      </w:rPr>
      <w:t>&lt;</w:t>
    </w:r>
    <w:r w:rsidR="003033B3">
      <w:rPr>
        <w:rFonts w:ascii="Arial" w:hAnsi="Arial"/>
        <w:sz w:val="36"/>
        <w:szCs w:val="36"/>
      </w:rPr>
      <w:t>Amanita</w:t>
    </w:r>
    <w:r w:rsidR="00AF7C82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2C710698" w14:textId="77777777" w:rsidR="00C5761D" w:rsidRDefault="00C5761D">
    <w:pPr>
      <w:pBdr>
        <w:bottom w:val="single" w:sz="6" w:space="1" w:color="auto"/>
      </w:pBdr>
      <w:jc w:val="right"/>
      <w:rPr>
        <w:sz w:val="24"/>
        <w:szCs w:val="24"/>
      </w:rPr>
    </w:pPr>
  </w:p>
  <w:p w14:paraId="0716B4B0" w14:textId="77777777" w:rsidR="00C5761D" w:rsidRDefault="00C576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437E2" w14:textId="77777777" w:rsidR="003033B3" w:rsidRDefault="003033B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12FA" w14:textId="77777777" w:rsidR="00C5761D" w:rsidRDefault="00C5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6F357D"/>
    <w:multiLevelType w:val="multilevel"/>
    <w:tmpl w:val="5F6C24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82"/>
    <w:rsid w:val="003033B3"/>
    <w:rsid w:val="00313A56"/>
    <w:rsid w:val="0051207E"/>
    <w:rsid w:val="005E0628"/>
    <w:rsid w:val="007332C5"/>
    <w:rsid w:val="00A40EEA"/>
    <w:rsid w:val="00AF7C82"/>
    <w:rsid w:val="00C5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5F97BC"/>
  <w15:chartTrackingRefBased/>
  <w15:docId w15:val="{9AF5B40E-C075-434A-9FF7-560145B1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que\Desktop\docs%20es2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293</TotalTime>
  <Pages>4</Pages>
  <Words>264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Taique</dc:creator>
  <cp:keywords/>
  <dc:description/>
  <cp:lastModifiedBy>IVAN COSTA LINO EBOLI</cp:lastModifiedBy>
  <cp:revision>3</cp:revision>
  <dcterms:created xsi:type="dcterms:W3CDTF">2021-06-16T19:58:00Z</dcterms:created>
  <dcterms:modified xsi:type="dcterms:W3CDTF">2021-06-18T16:36:00Z</dcterms:modified>
</cp:coreProperties>
</file>